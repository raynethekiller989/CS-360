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cstheme="minorHAnsi"/>
        </w:rPr>
        <w:id w:val="-1797979665"/>
        <w:docPartObj>
          <w:docPartGallery w:val="Cover Pages"/>
          <w:docPartUnique/>
        </w:docPartObj>
      </w:sdtPr>
      <w:sdtContent>
        <w:p w14:paraId="47F4508F" w14:textId="09C44A81" w:rsidR="00EF03F4" w:rsidRPr="003D4057" w:rsidRDefault="00EF03F4" w:rsidP="003D4057">
          <w:pPr>
            <w:ind w:left="720"/>
            <w:rPr>
              <w:rFonts w:cstheme="minorHAnsi"/>
            </w:rPr>
          </w:pPr>
          <w:r w:rsidRPr="003D405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02C35818" wp14:editId="1B173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EF03F4" w14:paraId="35D06FA3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5F050219" w14:textId="77777777" w:rsidR="00EF03F4" w:rsidRDefault="00EF03F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0C5D99490214271A827D7D78E3828A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E2E6B1F" w14:textId="3703FF4A" w:rsidR="00EF03F4" w:rsidRDefault="006E70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6E70B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7-2 Project Three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Inventory Control App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F03F4" w14:paraId="77F2B18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18577EDC" w14:textId="77777777" w:rsidR="00EF03F4" w:rsidRDefault="00EF03F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FAA6BB3" w14:textId="77777777" w:rsidR="00EF03F4" w:rsidRDefault="00EF03F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F03F4" w14:paraId="4803AE26" w14:textId="77777777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3492746C" w14:textId="77777777" w:rsidR="00EF03F4" w:rsidRDefault="00EF03F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18912FF" w14:textId="6DB1AFE6" w:rsidR="00EF03F4" w:rsidRDefault="00B54957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3AC109A96914AC992EBDEF14CA0D5E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03BB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Rose St.Clair(hyunaei@yahoo.com)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9B75BD90AB744AD99AE281C83089BB0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32AAB095" w14:textId="3DA235AE" w:rsidR="00EF03F4" w:rsidRDefault="00EF03F4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F03F4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CS-360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BC5E3A46CF2C42F7921426D64C4EF2E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94505FD" w14:textId="12DA6ADC" w:rsidR="00EF03F4" w:rsidRDefault="00E97289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  <w:r w:rsidR="006E70B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20-22</w:t>
                                          </w:r>
                                          <w:r w:rsidR="006E70B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/2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03CCF94" w14:textId="77777777" w:rsidR="00EF03F4" w:rsidRDefault="00EF03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C358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8240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EF03F4" w14:paraId="35D06FA3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5F050219" w14:textId="77777777" w:rsidR="00EF03F4" w:rsidRDefault="00EF03F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0C5D99490214271A827D7D78E3828A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E2E6B1F" w14:textId="3703FF4A" w:rsidR="00EF03F4" w:rsidRDefault="006E70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6E70B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7-2 Project Three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Inventory Control App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F03F4" w14:paraId="77F2B18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18577EDC" w14:textId="77777777" w:rsidR="00EF03F4" w:rsidRDefault="00EF03F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FAA6BB3" w14:textId="77777777" w:rsidR="00EF03F4" w:rsidRDefault="00EF03F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F03F4" w14:paraId="4803AE26" w14:textId="77777777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3492746C" w14:textId="77777777" w:rsidR="00EF03F4" w:rsidRDefault="00EF03F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18912FF" w14:textId="6DB1AFE6" w:rsidR="00EF03F4" w:rsidRDefault="00B54957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43AC109A96914AC992EBDEF14CA0D5E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03BB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Rose St.Clair(hyunaei@yahoo.com)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9B75BD90AB744AD99AE281C83089BB0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2AAB095" w14:textId="3DA235AE" w:rsidR="00EF03F4" w:rsidRDefault="00EF03F4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EF03F4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CS-360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BC5E3A46CF2C42F7921426D64C4EF2E3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05FD" w14:textId="12DA6ADC" w:rsidR="00EF03F4" w:rsidRDefault="00E97289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6E70B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20-22</w:t>
                                    </w:r>
                                    <w:r w:rsidR="006E70B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/2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03CCF94" w14:textId="77777777" w:rsidR="00EF03F4" w:rsidRDefault="00EF03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F20660" w14:textId="22BA2584" w:rsidR="00EF03F4" w:rsidRPr="003D4057" w:rsidRDefault="00EF03F4" w:rsidP="003D4057">
          <w:pPr>
            <w:ind w:left="720"/>
            <w:rPr>
              <w:rFonts w:cstheme="minorHAnsi"/>
            </w:rPr>
          </w:pPr>
          <w:r w:rsidRPr="003D4057">
            <w:rPr>
              <w:rFonts w:cstheme="minorHAnsi"/>
            </w:rPr>
            <w:br w:type="page"/>
          </w:r>
        </w:p>
      </w:sdtContent>
    </w:sdt>
    <w:p w14:paraId="3D41A07F" w14:textId="5F3A444F" w:rsidR="006E70BD" w:rsidRDefault="000E4E7D" w:rsidP="000E4E7D">
      <w:pPr>
        <w:ind w:left="720"/>
        <w:jc w:val="center"/>
        <w:rPr>
          <w:rFonts w:cstheme="minorHAnsi"/>
          <w:b/>
          <w:bCs/>
        </w:rPr>
      </w:pPr>
      <w:r w:rsidRPr="000E4E7D">
        <w:rPr>
          <w:rFonts w:cstheme="minorHAnsi"/>
          <w:b/>
          <w:bCs/>
        </w:rPr>
        <w:lastRenderedPageBreak/>
        <w:t>Inventory Control App</w:t>
      </w:r>
    </w:p>
    <w:p w14:paraId="6F7C5FDD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  <w:r w:rsidRPr="00E97289">
        <w:rPr>
          <w:rFonts w:cstheme="minorHAnsi"/>
        </w:rPr>
        <w:t>The application includes key features such as user login, inventory tracking (adding, removing, increasing, and decreasing items), text notifications, and a grid view for easier item management. It was designed to track inventory stored in a database and send alerts when stock is low.</w:t>
      </w:r>
    </w:p>
    <w:p w14:paraId="11769F3E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</w:p>
    <w:p w14:paraId="0EC7D994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  <w:r w:rsidRPr="00E97289">
        <w:rPr>
          <w:rFonts w:cstheme="minorHAnsi"/>
        </w:rPr>
        <w:t>The app icon plays a role in drawing user interest. It features a forklift (symbolizing moving inventory), up and down arrows (showing stock adjustments), and the letters "INV" to represent inventory tracking.</w:t>
      </w:r>
    </w:p>
    <w:p w14:paraId="23F2C441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</w:p>
    <w:p w14:paraId="335FC203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  <w:r w:rsidRPr="00E97289">
        <w:rPr>
          <w:rFonts w:cstheme="minorHAnsi"/>
        </w:rPr>
        <w:t>This app is compatible with Android 16 and newer, released in 2025. It includes optional permissions for sending notifications, and future updates may request camera access for barcode scanning.</w:t>
      </w:r>
    </w:p>
    <w:p w14:paraId="7BA2C31B" w14:textId="77777777" w:rsidR="00E97289" w:rsidRPr="00E97289" w:rsidRDefault="00E97289" w:rsidP="00E97289">
      <w:pPr>
        <w:ind w:left="720"/>
        <w:jc w:val="center"/>
        <w:rPr>
          <w:rFonts w:cstheme="minorHAnsi"/>
        </w:rPr>
      </w:pPr>
    </w:p>
    <w:p w14:paraId="1334FCC7" w14:textId="2E23D0BB" w:rsidR="006E70BD" w:rsidRPr="00E97289" w:rsidRDefault="00E97289" w:rsidP="00E97289">
      <w:pPr>
        <w:ind w:left="720"/>
        <w:jc w:val="center"/>
        <w:rPr>
          <w:rFonts w:cstheme="minorHAnsi"/>
        </w:rPr>
      </w:pPr>
      <w:r w:rsidRPr="00E97289">
        <w:rPr>
          <w:rFonts w:cstheme="minorHAnsi"/>
        </w:rPr>
        <w:t>Currently, there are no plans to monetize the app. However, if needed, it could be monetized by offering group licenses to businesses or by adding banner ads in a free version for personal use on the app store.</w:t>
      </w:r>
    </w:p>
    <w:p w14:paraId="5E3E5F87" w14:textId="2DF3FE01" w:rsidR="006E70BD" w:rsidRPr="00F50D31" w:rsidRDefault="006E70B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84807F5" w14:textId="77777777" w:rsidR="006E70BD" w:rsidRPr="003D4057" w:rsidRDefault="006E70BD" w:rsidP="003D4057">
      <w:pPr>
        <w:ind w:left="720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487631284"/>
        <w:docPartObj>
          <w:docPartGallery w:val="Bibliographies"/>
          <w:docPartUnique/>
        </w:docPartObj>
      </w:sdtPr>
      <w:sdtContent>
        <w:p w14:paraId="68333D96" w14:textId="64F3A119" w:rsidR="00E308E0" w:rsidRDefault="00E308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15F088A" w14:textId="3F581DB8" w:rsidR="00E97289" w:rsidRDefault="00E308E0" w:rsidP="00E9728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0CE8E45" w14:textId="195820EB" w:rsidR="00E308E0" w:rsidRDefault="00E308E0" w:rsidP="00E972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55C043" w14:textId="324ED6FE" w:rsidR="00443B9A" w:rsidRPr="003D4057" w:rsidRDefault="00443B9A" w:rsidP="00E308E0">
      <w:pPr>
        <w:ind w:left="720"/>
        <w:rPr>
          <w:rFonts w:cstheme="minorHAnsi"/>
        </w:rPr>
      </w:pPr>
    </w:p>
    <w:sectPr w:rsidR="00443B9A" w:rsidRPr="003D4057" w:rsidSect="000E4E7D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AC5A" w14:textId="77777777" w:rsidR="00EF03F4" w:rsidRDefault="00EF03F4" w:rsidP="00EF03F4">
      <w:pPr>
        <w:spacing w:line="240" w:lineRule="auto"/>
      </w:pPr>
      <w:r>
        <w:separator/>
      </w:r>
    </w:p>
  </w:endnote>
  <w:endnote w:type="continuationSeparator" w:id="0">
    <w:p w14:paraId="65E4C580" w14:textId="77777777" w:rsidR="00EF03F4" w:rsidRDefault="00EF03F4" w:rsidP="00EF0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8004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20F73" w14:textId="6FFFE3E8" w:rsidR="00EF03F4" w:rsidRDefault="00EF03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F6EE6" w14:textId="77777777" w:rsidR="00EF03F4" w:rsidRDefault="00EF0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FA824" w14:textId="77777777" w:rsidR="00EF03F4" w:rsidRDefault="00EF03F4" w:rsidP="00EF03F4">
      <w:pPr>
        <w:spacing w:line="240" w:lineRule="auto"/>
      </w:pPr>
      <w:r>
        <w:separator/>
      </w:r>
    </w:p>
  </w:footnote>
  <w:footnote w:type="continuationSeparator" w:id="0">
    <w:p w14:paraId="72073E56" w14:textId="77777777" w:rsidR="00EF03F4" w:rsidRDefault="00EF03F4" w:rsidP="00EF0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F6355" w14:textId="55F24C51" w:rsidR="00EF03F4" w:rsidRDefault="00EF03F4">
    <w:pPr>
      <w:pStyle w:val="Header"/>
      <w:jc w:val="right"/>
    </w:pPr>
  </w:p>
  <w:p w14:paraId="457BC768" w14:textId="45A6FB35" w:rsidR="00EF03F4" w:rsidRDefault="00EF03F4" w:rsidP="00EF03F4">
    <w:pPr>
      <w:pStyle w:val="Header"/>
    </w:pPr>
    <w:r w:rsidRPr="00EF03F4">
      <w:t xml:space="preserve">Assignment: </w:t>
    </w:r>
    <w:r w:rsidR="000E4E7D" w:rsidRPr="000E4E7D">
      <w:t>Inventory Control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2332073">
    <w:abstractNumId w:val="11"/>
  </w:num>
  <w:num w:numId="2" w16cid:durableId="1580753117">
    <w:abstractNumId w:val="10"/>
  </w:num>
  <w:num w:numId="3" w16cid:durableId="1831484790">
    <w:abstractNumId w:val="13"/>
  </w:num>
  <w:num w:numId="4" w16cid:durableId="1831866715">
    <w:abstractNumId w:val="12"/>
  </w:num>
  <w:num w:numId="5" w16cid:durableId="1373730324">
    <w:abstractNumId w:val="9"/>
  </w:num>
  <w:num w:numId="6" w16cid:durableId="1188178781">
    <w:abstractNumId w:val="7"/>
  </w:num>
  <w:num w:numId="7" w16cid:durableId="922371410">
    <w:abstractNumId w:val="6"/>
  </w:num>
  <w:num w:numId="8" w16cid:durableId="1726950072">
    <w:abstractNumId w:val="5"/>
  </w:num>
  <w:num w:numId="9" w16cid:durableId="491995668">
    <w:abstractNumId w:val="4"/>
  </w:num>
  <w:num w:numId="10" w16cid:durableId="1638954337">
    <w:abstractNumId w:val="8"/>
  </w:num>
  <w:num w:numId="11" w16cid:durableId="1294360822">
    <w:abstractNumId w:val="3"/>
  </w:num>
  <w:num w:numId="12" w16cid:durableId="1361780422">
    <w:abstractNumId w:val="2"/>
  </w:num>
  <w:num w:numId="13" w16cid:durableId="334652848">
    <w:abstractNumId w:val="1"/>
  </w:num>
  <w:num w:numId="14" w16cid:durableId="187468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4"/>
    <w:rsid w:val="000005E5"/>
    <w:rsid w:val="000709FE"/>
    <w:rsid w:val="000A7CE8"/>
    <w:rsid w:val="000E0CF1"/>
    <w:rsid w:val="000E4E7D"/>
    <w:rsid w:val="00161358"/>
    <w:rsid w:val="002652F5"/>
    <w:rsid w:val="00286552"/>
    <w:rsid w:val="0033446A"/>
    <w:rsid w:val="00377D9B"/>
    <w:rsid w:val="003817FB"/>
    <w:rsid w:val="003978A7"/>
    <w:rsid w:val="003D4057"/>
    <w:rsid w:val="003F1B04"/>
    <w:rsid w:val="00442B3C"/>
    <w:rsid w:val="00443B9A"/>
    <w:rsid w:val="004903B4"/>
    <w:rsid w:val="00525D83"/>
    <w:rsid w:val="005671C5"/>
    <w:rsid w:val="005A73BB"/>
    <w:rsid w:val="005B541F"/>
    <w:rsid w:val="006E70BD"/>
    <w:rsid w:val="00713E18"/>
    <w:rsid w:val="00803F53"/>
    <w:rsid w:val="008A08AE"/>
    <w:rsid w:val="009118C7"/>
    <w:rsid w:val="009141BC"/>
    <w:rsid w:val="009A281A"/>
    <w:rsid w:val="009C69AC"/>
    <w:rsid w:val="009E7BEA"/>
    <w:rsid w:val="00A2431D"/>
    <w:rsid w:val="00AB5B1F"/>
    <w:rsid w:val="00B3207D"/>
    <w:rsid w:val="00B54957"/>
    <w:rsid w:val="00C03BBE"/>
    <w:rsid w:val="00C74C5B"/>
    <w:rsid w:val="00D11FA2"/>
    <w:rsid w:val="00D220D2"/>
    <w:rsid w:val="00D5403C"/>
    <w:rsid w:val="00D87780"/>
    <w:rsid w:val="00DF481E"/>
    <w:rsid w:val="00E308E0"/>
    <w:rsid w:val="00E94641"/>
    <w:rsid w:val="00E97289"/>
    <w:rsid w:val="00ED0C25"/>
    <w:rsid w:val="00EF03F4"/>
    <w:rsid w:val="00F50D31"/>
    <w:rsid w:val="00F94D46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B9897A2"/>
  <w15:chartTrackingRefBased/>
  <w15:docId w15:val="{D1A8409D-8124-4C69-9E33-EDE94AB4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EF03F4"/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EF03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F4"/>
  </w:style>
  <w:style w:type="paragraph" w:styleId="Footer">
    <w:name w:val="footer"/>
    <w:basedOn w:val="Normal"/>
    <w:link w:val="FooterChar"/>
    <w:uiPriority w:val="99"/>
    <w:unhideWhenUsed/>
    <w:rsid w:val="00EF03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F4"/>
  </w:style>
  <w:style w:type="paragraph" w:styleId="Bibliography">
    <w:name w:val="Bibliography"/>
    <w:basedOn w:val="Normal"/>
    <w:next w:val="Normal"/>
    <w:uiPriority w:val="37"/>
    <w:unhideWhenUsed/>
    <w:rsid w:val="00E3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ifs\AppData\Roaming\Microsoft\Templates\Classic%20doub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C5D99490214271A827D7D78E38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F768-1ADC-4E9A-BD8C-45E802588CBD}"/>
      </w:docPartPr>
      <w:docPartBody>
        <w:p w:rsidR="00CF0A2B" w:rsidRDefault="002E2C46" w:rsidP="002E2C46">
          <w:pPr>
            <w:pStyle w:val="70C5D99490214271A827D7D78E3828A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3AC109A96914AC992EBDEF14CA0D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97354-D682-48C4-9CE1-C0A6E3F61167}"/>
      </w:docPartPr>
      <w:docPartBody>
        <w:p w:rsidR="00CF0A2B" w:rsidRDefault="002E2C46" w:rsidP="002E2C46">
          <w:pPr>
            <w:pStyle w:val="43AC109A96914AC992EBDEF14CA0D5E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9B75BD90AB744AD99AE281C83089B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55CD-0729-4D08-BA0F-F19A7F1EB6C6}"/>
      </w:docPartPr>
      <w:docPartBody>
        <w:p w:rsidR="00CF0A2B" w:rsidRDefault="002E2C46" w:rsidP="002E2C46">
          <w:pPr>
            <w:pStyle w:val="9B75BD90AB744AD99AE281C83089BB09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BC5E3A46CF2C42F7921426D64C4E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6E06A-7AD2-4EE6-BDF5-A32D12FBF328}"/>
      </w:docPartPr>
      <w:docPartBody>
        <w:p w:rsidR="00CF0A2B" w:rsidRDefault="002E2C46" w:rsidP="002E2C46">
          <w:pPr>
            <w:pStyle w:val="BC5E3A46CF2C42F7921426D64C4EF2E3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6"/>
    <w:rsid w:val="002E2C46"/>
    <w:rsid w:val="00377D9B"/>
    <w:rsid w:val="005D1568"/>
    <w:rsid w:val="00C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C5D99490214271A827D7D78E3828A4">
    <w:name w:val="70C5D99490214271A827D7D78E3828A4"/>
    <w:rsid w:val="002E2C46"/>
  </w:style>
  <w:style w:type="paragraph" w:customStyle="1" w:styleId="43AC109A96914AC992EBDEF14CA0D5E5">
    <w:name w:val="43AC109A96914AC992EBDEF14CA0D5E5"/>
    <w:rsid w:val="002E2C46"/>
  </w:style>
  <w:style w:type="paragraph" w:customStyle="1" w:styleId="9B75BD90AB744AD99AE281C83089BB09">
    <w:name w:val="9B75BD90AB744AD99AE281C83089BB09"/>
    <w:rsid w:val="002E2C46"/>
  </w:style>
  <w:style w:type="paragraph" w:customStyle="1" w:styleId="BC5E3A46CF2C42F7921426D64C4EF2E3">
    <w:name w:val="BC5E3A46CF2C42F7921426D64C4EF2E3"/>
    <w:rsid w:val="002E2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6/20-22/25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Cor21</b:Tag>
    <b:SourceType>InternetSite</b:SourceType>
    <b:Guid>{325EF2E2-E998-42AB-A616-4A4A2FFDBF00}</b:Guid>
    <b:Title>Core App Quality</b:Title>
    <b:Year>2021</b:Year>
    <b:InternetSiteTitle>developer.android.com</b:InternetSiteTitle>
    <b:Month>03</b:Month>
    <b:Day>17</b:Day>
    <b:URL>https://developer.android.com/docs/quality-guidelines/core-app-quality</b:URL>
    <b:RefOrder>1</b:RefOrder>
  </b:Source>
  <b:Source>
    <b:Tag>And22</b:Tag>
    <b:SourceType>InternetSite</b:SourceType>
    <b:Guid>{7B7F1694-67AA-412E-9060-826D47CFB569}</b:Guid>
    <b:Author>
      <b:Author>
        <b:Corporate>Android</b:Corporate>
      </b:Author>
    </b:Author>
    <b:Title>Android</b:Title>
    <b:InternetSiteTitle>Android 11</b:InternetSiteTitle>
    <b:Year>2022</b:Year>
    <b:Month>04</b:Month>
    <b:Day>17</b:Day>
    <b:URL>https://www.android.com/android-11/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45EA9-5A29-4C8B-9DEA-2831772A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0</TotalTime>
  <Pages>3</Pages>
  <Words>147</Words>
  <Characters>788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7-2 Project Three Inventory Control App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7-2 Project Three Inventory Control App</dc:title>
  <dc:subject/>
  <dc:creator>Rose St.Clair(hyunaei@yahoo.com)</dc:creator>
  <cp:keywords/>
  <dc:description/>
  <cp:lastModifiedBy>hyunaei@yahoo.com</cp:lastModifiedBy>
  <cp:revision>2</cp:revision>
  <dcterms:created xsi:type="dcterms:W3CDTF">2025-06-22T18:18:00Z</dcterms:created>
  <dcterms:modified xsi:type="dcterms:W3CDTF">2025-06-22T18:18:00Z</dcterms:modified>
  <cp:category>CS-360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b2752b8e-4d6f-4d8a-82d4-d8daf4b28785</vt:lpwstr>
  </property>
</Properties>
</file>